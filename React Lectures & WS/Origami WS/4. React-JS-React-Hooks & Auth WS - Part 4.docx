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192FF" w14:textId="67BA10F5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45E62">
        <w:t>4</w:t>
      </w:r>
    </w:p>
    <w:p w14:paraId="3291F3B6" w14:textId="6BF0D837" w:rsidR="000645E5" w:rsidRPr="000645E5" w:rsidRDefault="000645E5" w:rsidP="000645E5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787ED86E" w14:textId="007A62D3" w:rsidR="000645E5" w:rsidRDefault="00264339" w:rsidP="00C236BA">
      <w:pPr>
        <w:pStyle w:val="Heading2"/>
        <w:spacing w:line="240" w:lineRule="auto"/>
      </w:pPr>
      <w:r>
        <w:t>Overview</w:t>
      </w:r>
    </w:p>
    <w:p w14:paraId="1D175313" w14:textId="489EA4A8" w:rsidR="00845E62" w:rsidRDefault="00845E62" w:rsidP="000525B0">
      <w:r>
        <w:t xml:space="preserve">Last time we have to implement </w:t>
      </w:r>
      <w:r w:rsidRPr="00845E62">
        <w:rPr>
          <w:b/>
          <w:bCs/>
        </w:rPr>
        <w:t>private</w:t>
      </w:r>
      <w:r w:rsidR="00DD3B26">
        <w:t xml:space="preserve">, </w:t>
      </w:r>
      <w:r w:rsidR="00DD3B26" w:rsidRPr="00DD3B26">
        <w:rPr>
          <w:b/>
          <w:bCs/>
        </w:rPr>
        <w:t>public</w:t>
      </w:r>
      <w:r w:rsidR="00DD3B26">
        <w:t xml:space="preserve"> and</w:t>
      </w:r>
      <w:r w:rsidR="00DD3B26" w:rsidRPr="00DD3B26">
        <w:t xml:space="preserve"> make the already created </w:t>
      </w:r>
      <w:r w:rsidR="00DD3B26" w:rsidRPr="00DD3B26">
        <w:rPr>
          <w:b/>
          <w:bCs/>
        </w:rPr>
        <w:t>forms</w:t>
      </w:r>
      <w:r w:rsidR="00DD3B26" w:rsidRPr="00DD3B26">
        <w:t xml:space="preserve"> </w:t>
      </w:r>
      <w:r w:rsidR="00DD3B26" w:rsidRPr="00DD3B26">
        <w:rPr>
          <w:b/>
          <w:bCs/>
        </w:rPr>
        <w:t>wo</w:t>
      </w:r>
      <w:r w:rsidR="008C12FF">
        <w:rPr>
          <w:b/>
          <w:bCs/>
        </w:rPr>
        <w:t>r</w:t>
      </w:r>
      <w:bookmarkStart w:id="0" w:name="_GoBack"/>
      <w:bookmarkEnd w:id="0"/>
      <w:r w:rsidR="00DD3B26" w:rsidRPr="00DD3B26">
        <w:rPr>
          <w:b/>
          <w:bCs/>
        </w:rPr>
        <w:t>k</w:t>
      </w:r>
      <w:r w:rsidR="00DD3B26">
        <w:t>.</w:t>
      </w:r>
      <w:r w:rsidR="00C236BA">
        <w:t xml:space="preserve"> If you missed some of these parts, </w:t>
      </w:r>
      <w:r w:rsidR="00C236BA" w:rsidRPr="00C236BA">
        <w:rPr>
          <w:b/>
          <w:bCs/>
        </w:rPr>
        <w:t>go back and</w:t>
      </w:r>
      <w:r w:rsidR="00C236BA">
        <w:t xml:space="preserve"> </w:t>
      </w:r>
      <w:r w:rsidR="00C236BA" w:rsidRPr="00C236BA">
        <w:rPr>
          <w:b/>
          <w:bCs/>
        </w:rPr>
        <w:t>complete</w:t>
      </w:r>
      <w:r w:rsidR="00C236BA">
        <w:t xml:space="preserve"> </w:t>
      </w:r>
      <w:r w:rsidR="00C236BA" w:rsidRPr="00C236BA">
        <w:rPr>
          <w:b/>
          <w:bCs/>
        </w:rPr>
        <w:t>them</w:t>
      </w:r>
      <w:r w:rsidR="00C236BA">
        <w:t xml:space="preserve"> </w:t>
      </w:r>
      <w:r w:rsidR="00C236BA" w:rsidRPr="00C236BA">
        <w:rPr>
          <w:b/>
          <w:bCs/>
        </w:rPr>
        <w:t>before</w:t>
      </w:r>
      <w:r w:rsidR="00C236BA">
        <w:t xml:space="preserve"> </w:t>
      </w:r>
      <w:r w:rsidR="00C236BA" w:rsidRPr="00C236BA">
        <w:rPr>
          <w:b/>
          <w:bCs/>
        </w:rPr>
        <w:t>you continue</w:t>
      </w:r>
      <w:r w:rsidR="00C236BA">
        <w:t>.</w:t>
      </w:r>
    </w:p>
    <w:p w14:paraId="115FFADF" w14:textId="50448B66" w:rsidR="00C236BA" w:rsidRPr="00B60639" w:rsidRDefault="00C236BA" w:rsidP="00C236BA">
      <w:pPr>
        <w:pStyle w:val="ListParagraph"/>
        <w:numPr>
          <w:ilvl w:val="0"/>
          <w:numId w:val="22"/>
        </w:numPr>
      </w:pPr>
      <w:r>
        <w:t xml:space="preserve">Once we have </w:t>
      </w:r>
      <w:r w:rsidRPr="00C236BA">
        <w:rPr>
          <w:b/>
          <w:bCs/>
        </w:rPr>
        <w:t>authentication</w:t>
      </w:r>
      <w:r>
        <w:t xml:space="preserve"> in our app. </w:t>
      </w:r>
      <w:r w:rsidRPr="00C236BA">
        <w:t>The next step</w:t>
      </w:r>
      <w:r>
        <w:t xml:space="preserve"> Is to </w:t>
      </w:r>
      <w:r w:rsidRPr="00C236BA">
        <w:rPr>
          <w:b/>
          <w:bCs/>
        </w:rPr>
        <w:t>protect</w:t>
      </w:r>
      <w:r>
        <w:t xml:space="preserve"> </w:t>
      </w:r>
      <w:r w:rsidRPr="00C236BA">
        <w:rPr>
          <w:b/>
          <w:bCs/>
        </w:rPr>
        <w:t>the</w:t>
      </w:r>
      <w:r>
        <w:t xml:space="preserve"> </w:t>
      </w:r>
      <w:r w:rsidRPr="00C236BA">
        <w:rPr>
          <w:b/>
          <w:bCs/>
        </w:rPr>
        <w:t>routes</w:t>
      </w:r>
    </w:p>
    <w:p w14:paraId="183F640B" w14:textId="140BC8E8" w:rsidR="00B60639" w:rsidRPr="008C3D32" w:rsidRDefault="00B60639" w:rsidP="00B60639">
      <w:pPr>
        <w:pStyle w:val="ListParagraph"/>
        <w:numPr>
          <w:ilvl w:val="1"/>
          <w:numId w:val="22"/>
        </w:numPr>
      </w:pPr>
      <w:r>
        <w:t xml:space="preserve">If guest user </w:t>
      </w:r>
      <w:r w:rsidRPr="00B60639">
        <w:rPr>
          <w:b/>
          <w:bCs/>
        </w:rPr>
        <w:t>tries</w:t>
      </w:r>
      <w:r>
        <w:t xml:space="preserve"> to </w:t>
      </w:r>
      <w:r w:rsidRPr="00B60639">
        <w:rPr>
          <w:b/>
          <w:bCs/>
        </w:rPr>
        <w:t>access</w:t>
      </w:r>
      <w:r>
        <w:t xml:space="preserve"> some of the </w:t>
      </w:r>
      <w:r w:rsidRPr="00B60639">
        <w:rPr>
          <w:b/>
          <w:bCs/>
        </w:rPr>
        <w:t>private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</w:t>
      </w:r>
      <w:r w:rsidRPr="00B60639">
        <w:rPr>
          <w:b/>
          <w:bCs/>
        </w:rPr>
        <w:t>page</w:t>
      </w:r>
    </w:p>
    <w:p w14:paraId="70A4A916" w14:textId="7DB8E89D" w:rsidR="00B60639" w:rsidRDefault="00B60639" w:rsidP="00B60639">
      <w:pPr>
        <w:pStyle w:val="ListParagraph"/>
        <w:numPr>
          <w:ilvl w:val="1"/>
          <w:numId w:val="22"/>
        </w:numPr>
      </w:pPr>
      <w:r>
        <w:t xml:space="preserve">If some of the </w:t>
      </w:r>
      <w:r w:rsidRPr="00B60639">
        <w:rPr>
          <w:b/>
          <w:bCs/>
        </w:rPr>
        <w:t>already logged in user tries to access</w:t>
      </w:r>
      <w:r>
        <w:t xml:space="preserve"> the </w:t>
      </w:r>
      <w:r w:rsidRPr="00B60639">
        <w:rPr>
          <w:b/>
          <w:bCs/>
        </w:rPr>
        <w:t>public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page</w:t>
      </w:r>
    </w:p>
    <w:p w14:paraId="13E21BD3" w14:textId="4860255C" w:rsidR="00C236BA" w:rsidRPr="00C236BA" w:rsidRDefault="00C236BA" w:rsidP="00C236BA">
      <w:pPr>
        <w:pStyle w:val="ListParagraph"/>
        <w:numPr>
          <w:ilvl w:val="0"/>
          <w:numId w:val="22"/>
        </w:numPr>
      </w:pPr>
      <w:r>
        <w:t xml:space="preserve">Refactor </w:t>
      </w:r>
      <w:r w:rsidRPr="00B60639">
        <w:rPr>
          <w:b/>
          <w:bCs/>
        </w:rPr>
        <w:t>all class components</w:t>
      </w:r>
      <w:r>
        <w:t xml:space="preserve"> to</w:t>
      </w:r>
      <w:r w:rsidR="00B60639">
        <w:t xml:space="preserve"> </w:t>
      </w:r>
      <w:r w:rsidR="00B60639" w:rsidRPr="00B60639">
        <w:rPr>
          <w:b/>
          <w:bCs/>
        </w:rPr>
        <w:t>function</w:t>
      </w:r>
      <w:r w:rsidR="00251006">
        <w:rPr>
          <w:b/>
          <w:bCs/>
        </w:rPr>
        <w:t>al</w:t>
      </w:r>
      <w:r w:rsidR="00B60639">
        <w:t xml:space="preserve"> </w:t>
      </w:r>
      <w:r w:rsidR="00B60639" w:rsidRPr="00B60639">
        <w:rPr>
          <w:b/>
          <w:bCs/>
        </w:rPr>
        <w:t>component</w:t>
      </w:r>
      <w:r w:rsidR="00251006">
        <w:rPr>
          <w:b/>
          <w:bCs/>
        </w:rPr>
        <w:t>s</w:t>
      </w:r>
      <w:r w:rsidR="00B60639">
        <w:t xml:space="preserve"> that work</w:t>
      </w:r>
      <w:r w:rsidR="00251006">
        <w:t xml:space="preserve"> </w:t>
      </w:r>
      <w:r w:rsidR="00B60639">
        <w:t>with</w:t>
      </w:r>
      <w:r>
        <w:t xml:space="preserve"> </w:t>
      </w:r>
      <w:r w:rsidRPr="00B60639">
        <w:rPr>
          <w:b/>
          <w:bCs/>
        </w:rPr>
        <w:t>hooks</w:t>
      </w:r>
    </w:p>
    <w:p w14:paraId="61273C7B" w14:textId="197A58D2" w:rsidR="000525B0" w:rsidRPr="00C236BA" w:rsidRDefault="000525B0" w:rsidP="000525B0">
      <w:pPr>
        <w:pStyle w:val="Heading3"/>
        <w:rPr>
          <w:lang w:val="bg-BG"/>
        </w:rPr>
      </w:pPr>
      <w:r>
        <w:t>Public parts</w:t>
      </w:r>
    </w:p>
    <w:p w14:paraId="145C54E0" w14:textId="63E51DBA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  <w:r w:rsidR="00B60639">
        <w:t>.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lastRenderedPageBreak/>
        <w:drawing>
          <wp:inline distT="0" distB="0" distL="0" distR="0" wp14:anchorId="781C8208" wp14:editId="7582540A">
            <wp:extent cx="5972810" cy="44367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lastRenderedPageBreak/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lastRenderedPageBreak/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790C1797">
            <wp:extent cx="5972810" cy="443674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4AEACEA9" w14:textId="0E8EBE65" w:rsidR="00B60639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>authorized with jwt token from the given API</w:t>
      </w:r>
      <w:r>
        <w:t>)</w:t>
      </w:r>
      <w:r w:rsidR="00B60639">
        <w:t xml:space="preserve">. 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A796B93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61B9984">
            <wp:extent cx="5972810" cy="4436745"/>
            <wp:effectExtent l="19050" t="19050" r="2794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677A8A6C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47A6368F" w:rsidR="00F344D3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'localhost:9999/api/origami/</w:t>
      </w:r>
      <w:r w:rsidR="008C3D32">
        <w:rPr>
          <w:rFonts w:ascii="Consolas" w:hAnsi="Consolas"/>
          <w:b/>
        </w:rPr>
        <w:t>'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w:rFonts w:ascii="Segoe UI Emoji" w:eastAsia="Segoe UI Emoji" w:hAnsi="Segoe UI Emoji" w:cs="Segoe UI Emoji"/>
          <w:b/>
          <w:i/>
          <w:iCs/>
          <w:sz w:val="96"/>
          <w:szCs w:val="96"/>
        </w:rPr>
        <w:t>😊</w:t>
      </w:r>
    </w:p>
    <w:sectPr w:rsidR="00CF115D" w:rsidRPr="00CF115D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6825F" w14:textId="77777777" w:rsidR="00F65636" w:rsidRDefault="00F65636" w:rsidP="004A2906">
      <w:pPr>
        <w:spacing w:before="0" w:after="0" w:line="240" w:lineRule="auto"/>
      </w:pPr>
      <w:r>
        <w:separator/>
      </w:r>
    </w:p>
  </w:endnote>
  <w:endnote w:type="continuationSeparator" w:id="0">
    <w:p w14:paraId="330BCE85" w14:textId="77777777" w:rsidR="00F65636" w:rsidRDefault="00F6563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2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2F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12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12F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C764C" w14:textId="77777777" w:rsidR="00F65636" w:rsidRDefault="00F6563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53E430B" w14:textId="77777777" w:rsidR="00F65636" w:rsidRDefault="00F6563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8"/>
  </w:num>
  <w:num w:numId="17">
    <w:abstractNumId w:val="5"/>
  </w:num>
  <w:num w:numId="18">
    <w:abstractNumId w:val="7"/>
  </w:num>
  <w:num w:numId="19">
    <w:abstractNumId w:val="3"/>
  </w:num>
  <w:num w:numId="20">
    <w:abstractNumId w:val="17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002216"/>
    <w:rsid w:val="000525B0"/>
    <w:rsid w:val="000645E5"/>
    <w:rsid w:val="000D1020"/>
    <w:rsid w:val="000E03E5"/>
    <w:rsid w:val="0017404D"/>
    <w:rsid w:val="002303AA"/>
    <w:rsid w:val="00251006"/>
    <w:rsid w:val="00264339"/>
    <w:rsid w:val="00284D2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45E62"/>
    <w:rsid w:val="008619FB"/>
    <w:rsid w:val="008C12FF"/>
    <w:rsid w:val="008C3D32"/>
    <w:rsid w:val="008F2862"/>
    <w:rsid w:val="008F4813"/>
    <w:rsid w:val="00973B10"/>
    <w:rsid w:val="009801CC"/>
    <w:rsid w:val="00983EC7"/>
    <w:rsid w:val="009B78F2"/>
    <w:rsid w:val="00A00678"/>
    <w:rsid w:val="00A92136"/>
    <w:rsid w:val="00B10EF1"/>
    <w:rsid w:val="00B60639"/>
    <w:rsid w:val="00BA5EF1"/>
    <w:rsid w:val="00BC2884"/>
    <w:rsid w:val="00C236BA"/>
    <w:rsid w:val="00C50061"/>
    <w:rsid w:val="00CB46C2"/>
    <w:rsid w:val="00CE3276"/>
    <w:rsid w:val="00CF115D"/>
    <w:rsid w:val="00CF3EDF"/>
    <w:rsid w:val="00D30689"/>
    <w:rsid w:val="00D65712"/>
    <w:rsid w:val="00DD3B26"/>
    <w:rsid w:val="00E17B9F"/>
    <w:rsid w:val="00EE76DC"/>
    <w:rsid w:val="00F2396F"/>
    <w:rsid w:val="00F344D3"/>
    <w:rsid w:val="00F51846"/>
    <w:rsid w:val="00F6563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11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5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7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0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197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acho</cp:lastModifiedBy>
  <cp:revision>12</cp:revision>
  <cp:lastPrinted>2019-11-21T18:19:00Z</cp:lastPrinted>
  <dcterms:created xsi:type="dcterms:W3CDTF">2019-11-20T14:39:00Z</dcterms:created>
  <dcterms:modified xsi:type="dcterms:W3CDTF">2020-07-05T06:02:00Z</dcterms:modified>
</cp:coreProperties>
</file>